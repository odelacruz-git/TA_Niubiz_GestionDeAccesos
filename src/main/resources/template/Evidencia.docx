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0490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10"/>
      </w:tblGrid>
      <w:tr w:rsidR="00C42FC7" w14:paraId="12DFFB86" w14:textId="77777777" w:rsidTr="00C42FC7">
        <w:tc>
          <w:tcPr>
            <w:tcW w:w="10490" w:type="dxa"/>
          </w:tcPr>
          <w:p w14:paraId="5B9233F4" w14:textId="6FB2AE94" w:rsidR="00C42FC7" w:rsidRDefault="00C42FC7" w:rsidP="00927651">
            <w:pPr>
              <w:pStyle w:val="Textoindependiente2"/>
              <w:spacing w:before="120"/>
              <w:rPr>
                <w:lang w:val="es-PE"/>
              </w:rPr>
            </w:pPr>
            <w:r w:rsidRPr="00C42FC7">
              <w:rPr>
                <w:lang w:val="es-PE"/>
              </w:rPr>
              <w:drawing>
                <wp:inline distT="0" distB="0" distL="0" distR="0" wp14:anchorId="0ABB7D51" wp14:editId="4A2D2047">
                  <wp:extent cx="6528889" cy="2363190"/>
                  <wp:effectExtent l="0" t="0" r="5715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b="77837"/>
                          <a:stretch/>
                        </pic:blipFill>
                        <pic:spPr bwMode="auto">
                          <a:xfrm>
                            <a:off x="0" y="0"/>
                            <a:ext cx="6576438" cy="23804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C42FC7">
              <w:rPr>
                <w:lang w:val="es-PE"/>
              </w:rPr>
              <w:drawing>
                <wp:inline distT="0" distB="0" distL="0" distR="0" wp14:anchorId="182045B6" wp14:editId="58431C51">
                  <wp:extent cx="6536700" cy="3122658"/>
                  <wp:effectExtent l="0" t="0" r="0" b="1905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t="29812" b="40938"/>
                          <a:stretch/>
                        </pic:blipFill>
                        <pic:spPr bwMode="auto">
                          <a:xfrm>
                            <a:off x="0" y="0"/>
                            <a:ext cx="6571660" cy="31393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C42FC7">
              <w:rPr>
                <w:lang w:val="es-PE"/>
              </w:rPr>
              <w:drawing>
                <wp:inline distT="0" distB="0" distL="0" distR="0" wp14:anchorId="34E0586E" wp14:editId="37F70010">
                  <wp:extent cx="6521477" cy="2671561"/>
                  <wp:effectExtent l="0" t="0" r="0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t="74794" b="124"/>
                          <a:stretch/>
                        </pic:blipFill>
                        <pic:spPr bwMode="auto">
                          <a:xfrm>
                            <a:off x="0" y="0"/>
                            <a:ext cx="6576477" cy="26940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263955" w14:textId="6756F036" w:rsidR="00716C45" w:rsidRPr="00C42FC7" w:rsidRDefault="00716C45" w:rsidP="00C42FC7">
      <w:pPr>
        <w:pStyle w:val="Textoindependiente2"/>
        <w:spacing w:before="120"/>
        <w:jc w:val="left"/>
        <w:rPr>
          <w:sz w:val="22"/>
          <w:szCs w:val="6"/>
          <w:lang w:val="es-PE"/>
        </w:rPr>
      </w:pPr>
    </w:p>
    <w:sectPr w:rsidR="00716C45" w:rsidRPr="00C42FC7" w:rsidSect="00716C45">
      <w:headerReference w:type="even" r:id="rId9"/>
      <w:headerReference w:type="default" r:id="rId10"/>
      <w:footerReference w:type="default" r:id="rId11"/>
      <w:pgSz w:w="11907" w:h="16839" w:code="9"/>
      <w:pgMar w:top="1985" w:right="1037" w:bottom="1555" w:left="113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248CC3" w14:textId="77777777" w:rsidR="000F473A" w:rsidRDefault="000F473A" w:rsidP="00276B50">
      <w:r>
        <w:separator/>
      </w:r>
    </w:p>
  </w:endnote>
  <w:endnote w:type="continuationSeparator" w:id="0">
    <w:p w14:paraId="4F415EE8" w14:textId="77777777" w:rsidR="000F473A" w:rsidRDefault="000F473A" w:rsidP="00276B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F06E4" w14:textId="3838B964" w:rsidR="00FE2F96" w:rsidRPr="00B834BA" w:rsidRDefault="00FE2F96" w:rsidP="001C535D">
    <w:pPr>
      <w:jc w:val="right"/>
      <w:rPr>
        <w:rFonts w:cs="Arial"/>
      </w:rPr>
    </w:pPr>
    <w:r w:rsidRPr="006C48FA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823B7D" w14:textId="77777777" w:rsidR="000F473A" w:rsidRDefault="000F473A" w:rsidP="00276B50">
      <w:r>
        <w:separator/>
      </w:r>
    </w:p>
  </w:footnote>
  <w:footnote w:type="continuationSeparator" w:id="0">
    <w:p w14:paraId="1A7D33F2" w14:textId="77777777" w:rsidR="000F473A" w:rsidRDefault="000F473A" w:rsidP="00276B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A572E8" w14:textId="77777777" w:rsidR="00FE2F96" w:rsidRDefault="00FE2F96">
    <w:r>
      <w:c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F3300" w14:textId="77777777" w:rsidR="005F04B0" w:rsidRPr="003D0F6D" w:rsidRDefault="00FE2F96" w:rsidP="003D0F6D">
    <w:pPr>
      <w:rPr>
        <w:lang w:val="es-PE"/>
      </w:rPr>
    </w:pPr>
    <w:r>
      <w:rPr>
        <w:rFonts w:cs="Arial"/>
        <w:b/>
        <w:color w:val="333333"/>
        <w:lang w:val="es-PE"/>
      </w:rPr>
      <w:t xml:space="preserve"> </w:t>
    </w:r>
  </w:p>
  <w:tbl>
    <w:tblPr>
      <w:tblStyle w:val="Tablaconcuadrcula"/>
      <w:tblW w:w="10348" w:type="dxa"/>
      <w:tblInd w:w="-572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127"/>
      <w:gridCol w:w="6312"/>
      <w:gridCol w:w="1909"/>
    </w:tblGrid>
    <w:tr w:rsidR="005F04B0" w:rsidRPr="00C57168" w14:paraId="34C3CCAA" w14:textId="77777777" w:rsidTr="00AD5C68">
      <w:trPr>
        <w:trHeight w:val="255"/>
      </w:trPr>
      <w:tc>
        <w:tcPr>
          <w:tcW w:w="2127" w:type="dxa"/>
          <w:vMerge w:val="restart"/>
          <w:vAlign w:val="center"/>
        </w:tcPr>
        <w:p w14:paraId="75E44B08" w14:textId="77777777" w:rsidR="005F04B0" w:rsidRDefault="005F04B0" w:rsidP="005F04B0">
          <w:pPr>
            <w:pStyle w:val="Encabezado"/>
            <w:jc w:val="center"/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2D9331E2" wp14:editId="02ED6A32">
                <wp:simplePos x="0" y="0"/>
                <wp:positionH relativeFrom="column">
                  <wp:posOffset>-9525</wp:posOffset>
                </wp:positionH>
                <wp:positionV relativeFrom="paragraph">
                  <wp:posOffset>-20320</wp:posOffset>
                </wp:positionV>
                <wp:extent cx="1276350" cy="582930"/>
                <wp:effectExtent l="0" t="0" r="0" b="7620"/>
                <wp:wrapNone/>
                <wp:docPr id="13" name="Imagen 13" descr="Resultado de imagen para niubiz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sultado de imagen para niubiz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76350" cy="582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6312" w:type="dxa"/>
          <w:vMerge w:val="restart"/>
          <w:vAlign w:val="center"/>
        </w:tcPr>
        <w:p w14:paraId="521F6F69" w14:textId="73507805" w:rsidR="005F04B0" w:rsidRDefault="00C42FC7" w:rsidP="005F04B0">
          <w:pPr>
            <w:pStyle w:val="Encabezado"/>
            <w:jc w:val="center"/>
          </w:pPr>
          <w:r>
            <w:rPr>
              <w:rFonts w:ascii="Arial" w:eastAsia="Times New Roman" w:hAnsi="Arial" w:cs="Arial"/>
              <w:b/>
              <w:szCs w:val="20"/>
              <w:lang w:eastAsia="es-PE"/>
            </w:rPr>
            <w:t>PROCESO</w:t>
          </w:r>
          <w:r w:rsidRPr="00C57168">
            <w:rPr>
              <w:rFonts w:ascii="Arial" w:eastAsia="Times New Roman" w:hAnsi="Arial" w:cs="Arial"/>
              <w:b/>
              <w:szCs w:val="20"/>
              <w:lang w:eastAsia="es-PE"/>
            </w:rPr>
            <w:t xml:space="preserve"> DE TESTING</w:t>
          </w:r>
        </w:p>
      </w:tc>
      <w:tc>
        <w:tcPr>
          <w:tcW w:w="1909" w:type="dxa"/>
          <w:shd w:val="clear" w:color="auto" w:fill="000000" w:themeFill="text1"/>
          <w:vAlign w:val="center"/>
        </w:tcPr>
        <w:p w14:paraId="1B01F294" w14:textId="77777777" w:rsidR="005F04B0" w:rsidRPr="00C57168" w:rsidRDefault="005F04B0" w:rsidP="005F04B0">
          <w:pPr>
            <w:pStyle w:val="Encabezado"/>
            <w:jc w:val="center"/>
            <w:rPr>
              <w:rFonts w:ascii="Arial" w:hAnsi="Arial" w:cs="Arial"/>
              <w:b/>
              <w:noProof/>
              <w:color w:val="FFFFFF" w:themeColor="background1"/>
              <w:sz w:val="20"/>
              <w:szCs w:val="20"/>
            </w:rPr>
          </w:pPr>
          <w:r>
            <w:rPr>
              <w:rFonts w:ascii="Arial" w:hAnsi="Arial" w:cs="Arial"/>
              <w:b/>
              <w:noProof/>
              <w:color w:val="FFFFFF" w:themeColor="background1"/>
              <w:sz w:val="20"/>
              <w:szCs w:val="20"/>
            </w:rPr>
            <w:t>RESTRINGIDO</w:t>
          </w:r>
        </w:p>
      </w:tc>
    </w:tr>
    <w:tr w:rsidR="005F04B0" w14:paraId="4FA32A53" w14:textId="77777777" w:rsidTr="00AD5C68">
      <w:trPr>
        <w:trHeight w:val="70"/>
      </w:trPr>
      <w:tc>
        <w:tcPr>
          <w:tcW w:w="2127" w:type="dxa"/>
          <w:vMerge/>
          <w:vAlign w:val="center"/>
        </w:tcPr>
        <w:p w14:paraId="568F78BD" w14:textId="77777777" w:rsidR="005F04B0" w:rsidRDefault="005F04B0" w:rsidP="005F04B0">
          <w:pPr>
            <w:pStyle w:val="Encabezado"/>
            <w:jc w:val="center"/>
            <w:rPr>
              <w:noProof/>
            </w:rPr>
          </w:pPr>
        </w:p>
      </w:tc>
      <w:tc>
        <w:tcPr>
          <w:tcW w:w="6312" w:type="dxa"/>
          <w:vMerge/>
          <w:vAlign w:val="center"/>
        </w:tcPr>
        <w:p w14:paraId="5917C27A" w14:textId="77777777" w:rsidR="005F04B0" w:rsidRDefault="005F04B0" w:rsidP="005F04B0">
          <w:pPr>
            <w:pStyle w:val="Encabezado"/>
            <w:jc w:val="center"/>
            <w:rPr>
              <w:rFonts w:ascii="Arial" w:hAnsi="Arial" w:cs="Arial"/>
              <w:b/>
              <w:szCs w:val="20"/>
            </w:rPr>
          </w:pPr>
        </w:p>
      </w:tc>
      <w:tc>
        <w:tcPr>
          <w:tcW w:w="1909" w:type="dxa"/>
          <w:vAlign w:val="center"/>
        </w:tcPr>
        <w:p w14:paraId="7F8C97A9" w14:textId="77777777" w:rsidR="005F04B0" w:rsidRPr="00C57168" w:rsidRDefault="005F04B0" w:rsidP="005F04B0">
          <w:pPr>
            <w:pStyle w:val="Encabezado"/>
            <w:rPr>
              <w:rFonts w:ascii="Arial" w:hAnsi="Arial" w:cs="Arial"/>
              <w:noProof/>
              <w:sz w:val="20"/>
              <w:szCs w:val="20"/>
            </w:rPr>
          </w:pPr>
          <w:r w:rsidRPr="00C57168">
            <w:rPr>
              <w:rFonts w:ascii="Arial" w:hAnsi="Arial" w:cs="Arial"/>
              <w:noProof/>
              <w:sz w:val="20"/>
              <w:szCs w:val="20"/>
            </w:rPr>
            <w:t xml:space="preserve">Versión: </w:t>
          </w:r>
          <w:r>
            <w:rPr>
              <w:rFonts w:ascii="Arial" w:hAnsi="Arial" w:cs="Arial"/>
              <w:noProof/>
              <w:sz w:val="20"/>
              <w:szCs w:val="20"/>
            </w:rPr>
            <w:t>1</w:t>
          </w:r>
          <w:r w:rsidRPr="00C57168">
            <w:rPr>
              <w:rFonts w:ascii="Arial" w:hAnsi="Arial" w:cs="Arial"/>
              <w:noProof/>
              <w:sz w:val="20"/>
              <w:szCs w:val="20"/>
            </w:rPr>
            <w:t>.0</w:t>
          </w:r>
        </w:p>
      </w:tc>
    </w:tr>
    <w:tr w:rsidR="005F04B0" w14:paraId="50B594FB" w14:textId="77777777" w:rsidTr="00AD5C68">
      <w:trPr>
        <w:trHeight w:val="248"/>
      </w:trPr>
      <w:tc>
        <w:tcPr>
          <w:tcW w:w="2127" w:type="dxa"/>
          <w:vMerge/>
        </w:tcPr>
        <w:p w14:paraId="419B9CC7" w14:textId="77777777" w:rsidR="005F04B0" w:rsidRPr="007005FD" w:rsidRDefault="005F04B0" w:rsidP="005F04B0">
          <w:pPr>
            <w:pStyle w:val="Encabezado"/>
            <w:jc w:val="center"/>
            <w:rPr>
              <w:noProof/>
            </w:rPr>
          </w:pPr>
        </w:p>
      </w:tc>
      <w:tc>
        <w:tcPr>
          <w:tcW w:w="6312" w:type="dxa"/>
          <w:vMerge w:val="restart"/>
          <w:vAlign w:val="center"/>
        </w:tcPr>
        <w:p w14:paraId="09DA43FB" w14:textId="2C0DEA5C" w:rsidR="005F04B0" w:rsidRDefault="00C42FC7" w:rsidP="005F04B0">
          <w:pPr>
            <w:pStyle w:val="Encabezado"/>
            <w:jc w:val="center"/>
          </w:pPr>
          <w:r w:rsidRPr="00C57168">
            <w:rPr>
              <w:rFonts w:ascii="Arial" w:eastAsia="Times New Roman" w:hAnsi="Arial" w:cs="Arial"/>
              <w:b/>
              <w:sz w:val="20"/>
              <w:szCs w:val="20"/>
              <w:lang w:eastAsia="es-PE"/>
            </w:rPr>
            <w:t>EVIDENCIA DE PRUEBAS</w:t>
          </w:r>
        </w:p>
      </w:tc>
      <w:tc>
        <w:tcPr>
          <w:tcW w:w="1909" w:type="dxa"/>
        </w:tcPr>
        <w:p w14:paraId="156EA4D1" w14:textId="62C53E4D" w:rsidR="005F04B0" w:rsidRPr="00C57168" w:rsidRDefault="005F04B0" w:rsidP="005F04B0">
          <w:pPr>
            <w:pStyle w:val="Encabezado"/>
            <w:jc w:val="both"/>
            <w:rPr>
              <w:rFonts w:ascii="Arial" w:hAnsi="Arial" w:cs="Arial"/>
              <w:noProof/>
              <w:sz w:val="20"/>
              <w:szCs w:val="20"/>
            </w:rPr>
          </w:pPr>
          <w:r w:rsidRPr="00C57168">
            <w:rPr>
              <w:rFonts w:ascii="Arial" w:hAnsi="Arial" w:cs="Arial"/>
              <w:noProof/>
              <w:sz w:val="20"/>
              <w:szCs w:val="20"/>
            </w:rPr>
            <w:t xml:space="preserve">Fecha: </w:t>
          </w:r>
          <w:r w:rsidR="00C42FC7">
            <w:rPr>
              <w:rFonts w:ascii="Arial" w:hAnsi="Arial" w:cs="Arial"/>
              <w:noProof/>
              <w:sz w:val="20"/>
              <w:szCs w:val="20"/>
              <w:lang w:eastAsia="es-PE"/>
            </w:rPr>
            <w:t>{{fecha}}</w:t>
          </w:r>
        </w:p>
      </w:tc>
    </w:tr>
    <w:tr w:rsidR="005F04B0" w14:paraId="169D5A05" w14:textId="77777777" w:rsidTr="00AD5C68">
      <w:trPr>
        <w:trHeight w:val="247"/>
      </w:trPr>
      <w:tc>
        <w:tcPr>
          <w:tcW w:w="2127" w:type="dxa"/>
          <w:vMerge/>
        </w:tcPr>
        <w:p w14:paraId="61213DB8" w14:textId="77777777" w:rsidR="005F04B0" w:rsidRPr="007005FD" w:rsidRDefault="005F04B0" w:rsidP="005F04B0">
          <w:pPr>
            <w:pStyle w:val="Encabezado"/>
            <w:jc w:val="center"/>
            <w:rPr>
              <w:noProof/>
            </w:rPr>
          </w:pPr>
        </w:p>
      </w:tc>
      <w:tc>
        <w:tcPr>
          <w:tcW w:w="6312" w:type="dxa"/>
          <w:vMerge/>
          <w:vAlign w:val="center"/>
        </w:tcPr>
        <w:p w14:paraId="5349A232" w14:textId="77777777" w:rsidR="005F04B0" w:rsidRDefault="005F04B0" w:rsidP="005F04B0">
          <w:pPr>
            <w:pStyle w:val="Encabezado"/>
            <w:jc w:val="center"/>
          </w:pPr>
        </w:p>
      </w:tc>
      <w:tc>
        <w:tcPr>
          <w:tcW w:w="1909" w:type="dxa"/>
        </w:tcPr>
        <w:p w14:paraId="4AE036A6" w14:textId="77777777" w:rsidR="005F04B0" w:rsidRDefault="005F04B0" w:rsidP="005F04B0">
          <w:pPr>
            <w:pStyle w:val="Encabezado"/>
            <w:jc w:val="both"/>
            <w:rPr>
              <w:noProof/>
            </w:rPr>
          </w:pPr>
          <w:r w:rsidRPr="00921B51">
            <w:t xml:space="preserve">Página </w:t>
          </w:r>
          <w:r w:rsidRPr="00921B51">
            <w:fldChar w:fldCharType="begin"/>
          </w:r>
          <w:r w:rsidRPr="00921B51">
            <w:instrText xml:space="preserve"> PAGE </w:instrText>
          </w:r>
          <w:r w:rsidRPr="00921B51">
            <w:fldChar w:fldCharType="separate"/>
          </w:r>
          <w:r>
            <w:rPr>
              <w:noProof/>
            </w:rPr>
            <w:t>436</w:t>
          </w:r>
          <w:r w:rsidRPr="00921B51">
            <w:fldChar w:fldCharType="end"/>
          </w:r>
          <w:r w:rsidRPr="00921B51">
            <w:t xml:space="preserve"> de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442</w:t>
          </w:r>
          <w:r>
            <w:rPr>
              <w:noProof/>
            </w:rPr>
            <w:fldChar w:fldCharType="end"/>
          </w:r>
        </w:p>
      </w:tc>
    </w:tr>
  </w:tbl>
  <w:p w14:paraId="3E8E6921" w14:textId="302F6F57" w:rsidR="00FE2F96" w:rsidRPr="003D0F6D" w:rsidRDefault="00FE2F96" w:rsidP="003D0F6D">
    <w:pPr>
      <w:rPr>
        <w:lang w:val="es-P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D5057"/>
    <w:multiLevelType w:val="hybridMultilevel"/>
    <w:tmpl w:val="28386BD8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1541426"/>
    <w:multiLevelType w:val="hybridMultilevel"/>
    <w:tmpl w:val="4CD63F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4A72331"/>
    <w:multiLevelType w:val="hybridMultilevel"/>
    <w:tmpl w:val="4F746C18"/>
    <w:lvl w:ilvl="0" w:tplc="280A000F">
      <w:start w:val="1"/>
      <w:numFmt w:val="decimal"/>
      <w:lvlText w:val="%1."/>
      <w:lvlJc w:val="left"/>
      <w:pPr>
        <w:ind w:left="1068" w:hanging="360"/>
      </w:pPr>
    </w:lvl>
    <w:lvl w:ilvl="1" w:tplc="280A0019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4B549F3"/>
    <w:multiLevelType w:val="hybridMultilevel"/>
    <w:tmpl w:val="54B871CA"/>
    <w:lvl w:ilvl="0" w:tplc="3B78EBC2">
      <w:start w:val="100"/>
      <w:numFmt w:val="bullet"/>
      <w:lvlText w:val="-"/>
      <w:lvlJc w:val="left"/>
      <w:pPr>
        <w:ind w:left="360" w:hanging="360"/>
      </w:pPr>
      <w:rPr>
        <w:rFonts w:ascii="Calibri" w:eastAsia="Calibri" w:hAnsi="Calibri" w:cs="Arial" w:hint="default"/>
      </w:rPr>
    </w:lvl>
    <w:lvl w:ilvl="1" w:tplc="280A0003">
      <w:start w:val="1"/>
      <w:numFmt w:val="bullet"/>
      <w:lvlText w:val="o"/>
      <w:lvlJc w:val="left"/>
      <w:pPr>
        <w:ind w:left="375" w:hanging="360"/>
      </w:pPr>
      <w:rPr>
        <w:rFonts w:ascii="Courier New" w:hAnsi="Courier New" w:cs="Courier New" w:hint="default"/>
      </w:rPr>
    </w:lvl>
    <w:lvl w:ilvl="2" w:tplc="280A000D">
      <w:start w:val="1"/>
      <w:numFmt w:val="bullet"/>
      <w:lvlText w:val=""/>
      <w:lvlJc w:val="left"/>
      <w:pPr>
        <w:ind w:left="109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</w:abstractNum>
  <w:abstractNum w:abstractNumId="4" w15:restartNumberingAfterBreak="0">
    <w:nsid w:val="04D80089"/>
    <w:multiLevelType w:val="hybridMultilevel"/>
    <w:tmpl w:val="AD10D75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1E53E1"/>
    <w:multiLevelType w:val="hybridMultilevel"/>
    <w:tmpl w:val="C338D250"/>
    <w:lvl w:ilvl="0" w:tplc="CCA8E33A">
      <w:numFmt w:val="bullet"/>
      <w:lvlText w:val="-"/>
      <w:lvlJc w:val="left"/>
      <w:pPr>
        <w:ind w:left="1065" w:hanging="360"/>
      </w:pPr>
      <w:rPr>
        <w:rFonts w:ascii="Calibri" w:eastAsia="Calibri" w:hAnsi="Calibri" w:cs="Arial" w:hint="default"/>
      </w:rPr>
    </w:lvl>
    <w:lvl w:ilvl="1" w:tplc="2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 w15:restartNumberingAfterBreak="0">
    <w:nsid w:val="084322AF"/>
    <w:multiLevelType w:val="hybridMultilevel"/>
    <w:tmpl w:val="020492C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377DEB"/>
    <w:multiLevelType w:val="hybridMultilevel"/>
    <w:tmpl w:val="D06EB1A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057919"/>
    <w:multiLevelType w:val="hybridMultilevel"/>
    <w:tmpl w:val="F5266D84"/>
    <w:lvl w:ilvl="0" w:tplc="28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2C0A0019" w:tentative="1">
      <w:start w:val="1"/>
      <w:numFmt w:val="lowerLetter"/>
      <w:lvlText w:val="%2."/>
      <w:lvlJc w:val="left"/>
      <w:pPr>
        <w:ind w:left="2148" w:hanging="360"/>
      </w:pPr>
    </w:lvl>
    <w:lvl w:ilvl="2" w:tplc="2C0A001B" w:tentative="1">
      <w:start w:val="1"/>
      <w:numFmt w:val="lowerRoman"/>
      <w:lvlText w:val="%3."/>
      <w:lvlJc w:val="right"/>
      <w:pPr>
        <w:ind w:left="2868" w:hanging="180"/>
      </w:pPr>
    </w:lvl>
    <w:lvl w:ilvl="3" w:tplc="2C0A000F" w:tentative="1">
      <w:start w:val="1"/>
      <w:numFmt w:val="decimal"/>
      <w:lvlText w:val="%4."/>
      <w:lvlJc w:val="left"/>
      <w:pPr>
        <w:ind w:left="3588" w:hanging="360"/>
      </w:pPr>
    </w:lvl>
    <w:lvl w:ilvl="4" w:tplc="2C0A0019" w:tentative="1">
      <w:start w:val="1"/>
      <w:numFmt w:val="lowerLetter"/>
      <w:lvlText w:val="%5."/>
      <w:lvlJc w:val="left"/>
      <w:pPr>
        <w:ind w:left="4308" w:hanging="360"/>
      </w:pPr>
    </w:lvl>
    <w:lvl w:ilvl="5" w:tplc="2C0A001B" w:tentative="1">
      <w:start w:val="1"/>
      <w:numFmt w:val="lowerRoman"/>
      <w:lvlText w:val="%6."/>
      <w:lvlJc w:val="right"/>
      <w:pPr>
        <w:ind w:left="5028" w:hanging="180"/>
      </w:pPr>
    </w:lvl>
    <w:lvl w:ilvl="6" w:tplc="2C0A000F" w:tentative="1">
      <w:start w:val="1"/>
      <w:numFmt w:val="decimal"/>
      <w:lvlText w:val="%7."/>
      <w:lvlJc w:val="left"/>
      <w:pPr>
        <w:ind w:left="5748" w:hanging="360"/>
      </w:pPr>
    </w:lvl>
    <w:lvl w:ilvl="7" w:tplc="2C0A0019" w:tentative="1">
      <w:start w:val="1"/>
      <w:numFmt w:val="lowerLetter"/>
      <w:lvlText w:val="%8."/>
      <w:lvlJc w:val="left"/>
      <w:pPr>
        <w:ind w:left="6468" w:hanging="360"/>
      </w:pPr>
    </w:lvl>
    <w:lvl w:ilvl="8" w:tplc="2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145D5C1A"/>
    <w:multiLevelType w:val="hybridMultilevel"/>
    <w:tmpl w:val="09C41C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6D8193D"/>
    <w:multiLevelType w:val="hybridMultilevel"/>
    <w:tmpl w:val="C354EDB8"/>
    <w:lvl w:ilvl="0" w:tplc="0C0A0001">
      <w:start w:val="1"/>
      <w:numFmt w:val="bullet"/>
      <w:lvlText w:val=""/>
      <w:lvlJc w:val="left"/>
      <w:pPr>
        <w:tabs>
          <w:tab w:val="num" w:pos="1425"/>
        </w:tabs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11" w15:restartNumberingAfterBreak="0">
    <w:nsid w:val="171068A8"/>
    <w:multiLevelType w:val="hybridMultilevel"/>
    <w:tmpl w:val="6B88D8E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541F55"/>
    <w:multiLevelType w:val="multilevel"/>
    <w:tmpl w:val="E410C3EC"/>
    <w:lvl w:ilvl="0">
      <w:start w:val="1"/>
      <w:numFmt w:val="bullet"/>
      <w:lvlText w:val=""/>
      <w:lvlJc w:val="left"/>
      <w:pPr>
        <w:tabs>
          <w:tab w:val="num" w:pos="792"/>
        </w:tabs>
        <w:ind w:left="792" w:hanging="432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"/>
      <w:lvlJc w:val="left"/>
      <w:pPr>
        <w:tabs>
          <w:tab w:val="num" w:pos="1440"/>
        </w:tabs>
        <w:ind w:left="1368" w:hanging="288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656" w:hanging="216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1CA17840"/>
    <w:multiLevelType w:val="hybridMultilevel"/>
    <w:tmpl w:val="E4403232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1827F7"/>
    <w:multiLevelType w:val="hybridMultilevel"/>
    <w:tmpl w:val="C050338A"/>
    <w:lvl w:ilvl="0" w:tplc="280A000F">
      <w:start w:val="1"/>
      <w:numFmt w:val="decimal"/>
      <w:lvlText w:val="%1."/>
      <w:lvlJc w:val="left"/>
      <w:pPr>
        <w:ind w:left="2136" w:hanging="360"/>
      </w:pPr>
    </w:lvl>
    <w:lvl w:ilvl="1" w:tplc="280A0019" w:tentative="1">
      <w:start w:val="1"/>
      <w:numFmt w:val="lowerLetter"/>
      <w:lvlText w:val="%2."/>
      <w:lvlJc w:val="left"/>
      <w:pPr>
        <w:ind w:left="2856" w:hanging="360"/>
      </w:pPr>
    </w:lvl>
    <w:lvl w:ilvl="2" w:tplc="280A001B" w:tentative="1">
      <w:start w:val="1"/>
      <w:numFmt w:val="lowerRoman"/>
      <w:lvlText w:val="%3."/>
      <w:lvlJc w:val="right"/>
      <w:pPr>
        <w:ind w:left="3576" w:hanging="180"/>
      </w:pPr>
    </w:lvl>
    <w:lvl w:ilvl="3" w:tplc="280A000F" w:tentative="1">
      <w:start w:val="1"/>
      <w:numFmt w:val="decimal"/>
      <w:lvlText w:val="%4."/>
      <w:lvlJc w:val="left"/>
      <w:pPr>
        <w:ind w:left="4296" w:hanging="360"/>
      </w:pPr>
    </w:lvl>
    <w:lvl w:ilvl="4" w:tplc="280A0019" w:tentative="1">
      <w:start w:val="1"/>
      <w:numFmt w:val="lowerLetter"/>
      <w:lvlText w:val="%5."/>
      <w:lvlJc w:val="left"/>
      <w:pPr>
        <w:ind w:left="5016" w:hanging="360"/>
      </w:pPr>
    </w:lvl>
    <w:lvl w:ilvl="5" w:tplc="280A001B" w:tentative="1">
      <w:start w:val="1"/>
      <w:numFmt w:val="lowerRoman"/>
      <w:lvlText w:val="%6."/>
      <w:lvlJc w:val="right"/>
      <w:pPr>
        <w:ind w:left="5736" w:hanging="180"/>
      </w:pPr>
    </w:lvl>
    <w:lvl w:ilvl="6" w:tplc="280A000F" w:tentative="1">
      <w:start w:val="1"/>
      <w:numFmt w:val="decimal"/>
      <w:lvlText w:val="%7."/>
      <w:lvlJc w:val="left"/>
      <w:pPr>
        <w:ind w:left="6456" w:hanging="360"/>
      </w:pPr>
    </w:lvl>
    <w:lvl w:ilvl="7" w:tplc="280A0019" w:tentative="1">
      <w:start w:val="1"/>
      <w:numFmt w:val="lowerLetter"/>
      <w:lvlText w:val="%8."/>
      <w:lvlJc w:val="left"/>
      <w:pPr>
        <w:ind w:left="7176" w:hanging="360"/>
      </w:pPr>
    </w:lvl>
    <w:lvl w:ilvl="8" w:tplc="28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5" w15:restartNumberingAfterBreak="0">
    <w:nsid w:val="26123AB3"/>
    <w:multiLevelType w:val="hybridMultilevel"/>
    <w:tmpl w:val="2CF8B21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4D7E31"/>
    <w:multiLevelType w:val="hybridMultilevel"/>
    <w:tmpl w:val="46AC9E6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DB2393"/>
    <w:multiLevelType w:val="hybridMultilevel"/>
    <w:tmpl w:val="EE4ED2FC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CDA6436"/>
    <w:multiLevelType w:val="hybridMultilevel"/>
    <w:tmpl w:val="5A328176"/>
    <w:lvl w:ilvl="0" w:tplc="3B78EBC2">
      <w:start w:val="100"/>
      <w:numFmt w:val="bullet"/>
      <w:lvlText w:val="-"/>
      <w:lvlJc w:val="left"/>
      <w:pPr>
        <w:ind w:left="360" w:hanging="360"/>
      </w:pPr>
      <w:rPr>
        <w:rFonts w:ascii="Calibri" w:eastAsia="Calibri" w:hAnsi="Calibri" w:cs="Arial" w:hint="default"/>
      </w:rPr>
    </w:lvl>
    <w:lvl w:ilvl="1" w:tplc="280A0003">
      <w:start w:val="1"/>
      <w:numFmt w:val="bullet"/>
      <w:lvlText w:val="o"/>
      <w:lvlJc w:val="left"/>
      <w:pPr>
        <w:ind w:left="375" w:hanging="360"/>
      </w:pPr>
      <w:rPr>
        <w:rFonts w:ascii="Courier New" w:hAnsi="Courier New" w:cs="Courier New" w:hint="default"/>
      </w:rPr>
    </w:lvl>
    <w:lvl w:ilvl="2" w:tplc="280A000D">
      <w:start w:val="1"/>
      <w:numFmt w:val="bullet"/>
      <w:lvlText w:val=""/>
      <w:lvlJc w:val="left"/>
      <w:pPr>
        <w:ind w:left="109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</w:abstractNum>
  <w:abstractNum w:abstractNumId="19" w15:restartNumberingAfterBreak="0">
    <w:nsid w:val="2FF923BD"/>
    <w:multiLevelType w:val="hybridMultilevel"/>
    <w:tmpl w:val="A79ECA86"/>
    <w:lvl w:ilvl="0" w:tplc="280A000D">
      <w:start w:val="1"/>
      <w:numFmt w:val="bullet"/>
      <w:lvlText w:val=""/>
      <w:lvlJc w:val="left"/>
      <w:pPr>
        <w:ind w:left="1455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20" w15:restartNumberingAfterBreak="0">
    <w:nsid w:val="37E055DA"/>
    <w:multiLevelType w:val="hybridMultilevel"/>
    <w:tmpl w:val="C082D86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564565"/>
    <w:multiLevelType w:val="hybridMultilevel"/>
    <w:tmpl w:val="111A820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987944"/>
    <w:multiLevelType w:val="hybridMultilevel"/>
    <w:tmpl w:val="FFBC6BD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A81414"/>
    <w:multiLevelType w:val="hybridMultilevel"/>
    <w:tmpl w:val="D17AE684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5C01BFE"/>
    <w:multiLevelType w:val="hybridMultilevel"/>
    <w:tmpl w:val="F2AC717A"/>
    <w:lvl w:ilvl="0" w:tplc="3B78EBC2">
      <w:start w:val="100"/>
      <w:numFmt w:val="bullet"/>
      <w:lvlText w:val="-"/>
      <w:lvlJc w:val="left"/>
      <w:pPr>
        <w:ind w:left="1425" w:hanging="360"/>
      </w:pPr>
      <w:rPr>
        <w:rFonts w:ascii="Calibri" w:eastAsia="Calibri" w:hAnsi="Calibri" w:cs="Arial" w:hint="default"/>
      </w:rPr>
    </w:lvl>
    <w:lvl w:ilvl="1" w:tplc="2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5" w15:restartNumberingAfterBreak="0">
    <w:nsid w:val="495D4A63"/>
    <w:multiLevelType w:val="hybridMultilevel"/>
    <w:tmpl w:val="FF38BCFE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C551FDC"/>
    <w:multiLevelType w:val="hybridMultilevel"/>
    <w:tmpl w:val="311C6F22"/>
    <w:lvl w:ilvl="0" w:tplc="28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6426891"/>
    <w:multiLevelType w:val="hybridMultilevel"/>
    <w:tmpl w:val="E82ED77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B40444"/>
    <w:multiLevelType w:val="hybridMultilevel"/>
    <w:tmpl w:val="95602758"/>
    <w:lvl w:ilvl="0" w:tplc="3B78EBC2">
      <w:start w:val="100"/>
      <w:numFmt w:val="bullet"/>
      <w:lvlText w:val="-"/>
      <w:lvlJc w:val="left"/>
      <w:pPr>
        <w:ind w:left="360" w:hanging="360"/>
      </w:pPr>
      <w:rPr>
        <w:rFonts w:ascii="Calibri" w:eastAsia="Calibri" w:hAnsi="Calibri" w:cs="Arial" w:hint="default"/>
      </w:rPr>
    </w:lvl>
    <w:lvl w:ilvl="1" w:tplc="280A0003">
      <w:start w:val="1"/>
      <w:numFmt w:val="bullet"/>
      <w:lvlText w:val="o"/>
      <w:lvlJc w:val="left"/>
      <w:pPr>
        <w:ind w:left="375" w:hanging="360"/>
      </w:pPr>
      <w:rPr>
        <w:rFonts w:ascii="Courier New" w:hAnsi="Courier New" w:cs="Courier New" w:hint="default"/>
      </w:rPr>
    </w:lvl>
    <w:lvl w:ilvl="2" w:tplc="280A000D">
      <w:start w:val="1"/>
      <w:numFmt w:val="bullet"/>
      <w:lvlText w:val=""/>
      <w:lvlJc w:val="left"/>
      <w:pPr>
        <w:ind w:left="109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</w:abstractNum>
  <w:abstractNum w:abstractNumId="29" w15:restartNumberingAfterBreak="0">
    <w:nsid w:val="56BA5F2C"/>
    <w:multiLevelType w:val="hybridMultilevel"/>
    <w:tmpl w:val="EF845BC2"/>
    <w:lvl w:ilvl="0" w:tplc="3B78EBC2">
      <w:start w:val="100"/>
      <w:numFmt w:val="bullet"/>
      <w:lvlText w:val="-"/>
      <w:lvlJc w:val="left"/>
      <w:pPr>
        <w:ind w:left="360" w:hanging="360"/>
      </w:pPr>
      <w:rPr>
        <w:rFonts w:ascii="Calibri" w:eastAsia="Calibri" w:hAnsi="Calibri" w:cs="Arial" w:hint="default"/>
      </w:rPr>
    </w:lvl>
    <w:lvl w:ilvl="1" w:tplc="280A0003">
      <w:start w:val="1"/>
      <w:numFmt w:val="bullet"/>
      <w:lvlText w:val="o"/>
      <w:lvlJc w:val="left"/>
      <w:pPr>
        <w:ind w:left="375" w:hanging="360"/>
      </w:pPr>
      <w:rPr>
        <w:rFonts w:ascii="Courier New" w:hAnsi="Courier New" w:cs="Courier New" w:hint="default"/>
      </w:rPr>
    </w:lvl>
    <w:lvl w:ilvl="2" w:tplc="280A000D">
      <w:start w:val="1"/>
      <w:numFmt w:val="bullet"/>
      <w:lvlText w:val=""/>
      <w:lvlJc w:val="left"/>
      <w:pPr>
        <w:ind w:left="1095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</w:abstractNum>
  <w:abstractNum w:abstractNumId="30" w15:restartNumberingAfterBreak="0">
    <w:nsid w:val="57B5721C"/>
    <w:multiLevelType w:val="hybridMultilevel"/>
    <w:tmpl w:val="D03ACBA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6772D5"/>
    <w:multiLevelType w:val="hybridMultilevel"/>
    <w:tmpl w:val="2A7073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B307FFA"/>
    <w:multiLevelType w:val="hybridMultilevel"/>
    <w:tmpl w:val="CC3A4FE4"/>
    <w:lvl w:ilvl="0" w:tplc="280A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3" w15:restartNumberingAfterBreak="0">
    <w:nsid w:val="62E83250"/>
    <w:multiLevelType w:val="hybridMultilevel"/>
    <w:tmpl w:val="E82ED77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E37B9E"/>
    <w:multiLevelType w:val="hybridMultilevel"/>
    <w:tmpl w:val="0C267104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52ECBA4">
      <w:numFmt w:val="bullet"/>
      <w:lvlText w:val="•"/>
      <w:lvlJc w:val="left"/>
      <w:pPr>
        <w:ind w:left="1440" w:hanging="360"/>
      </w:pPr>
      <w:rPr>
        <w:rFonts w:ascii="Calibri" w:eastAsia="Calibri" w:hAnsi="Calibri" w:cs="Times New Roman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1F6CBA"/>
    <w:multiLevelType w:val="hybridMultilevel"/>
    <w:tmpl w:val="CF9E8340"/>
    <w:lvl w:ilvl="0" w:tplc="952AE61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C3C055F"/>
    <w:multiLevelType w:val="hybridMultilevel"/>
    <w:tmpl w:val="96BC493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895F17"/>
    <w:multiLevelType w:val="hybridMultilevel"/>
    <w:tmpl w:val="82AC8B86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6FE44CFC"/>
    <w:multiLevelType w:val="hybridMultilevel"/>
    <w:tmpl w:val="59EC2F7E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02A5964"/>
    <w:multiLevelType w:val="hybridMultilevel"/>
    <w:tmpl w:val="0F14B1D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9F463E"/>
    <w:multiLevelType w:val="hybridMultilevel"/>
    <w:tmpl w:val="712ADF8C"/>
    <w:lvl w:ilvl="0" w:tplc="E8D23DD6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  <w:i w:val="0"/>
      </w:rPr>
    </w:lvl>
    <w:lvl w:ilvl="1" w:tplc="280A0019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1" w15:restartNumberingAfterBreak="0">
    <w:nsid w:val="799C3461"/>
    <w:multiLevelType w:val="hybridMultilevel"/>
    <w:tmpl w:val="452E73FE"/>
    <w:lvl w:ilvl="0" w:tplc="3B78EBC2">
      <w:start w:val="100"/>
      <w:numFmt w:val="bullet"/>
      <w:lvlText w:val="-"/>
      <w:lvlJc w:val="left"/>
      <w:pPr>
        <w:ind w:left="360" w:hanging="360"/>
      </w:pPr>
      <w:rPr>
        <w:rFonts w:ascii="Calibri" w:eastAsia="Calibri" w:hAnsi="Calibri" w:cs="Arial" w:hint="default"/>
      </w:rPr>
    </w:lvl>
    <w:lvl w:ilvl="1" w:tplc="280A0003">
      <w:start w:val="1"/>
      <w:numFmt w:val="bullet"/>
      <w:lvlText w:val="o"/>
      <w:lvlJc w:val="left"/>
      <w:pPr>
        <w:ind w:left="375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109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</w:abstractNum>
  <w:abstractNum w:abstractNumId="42" w15:restartNumberingAfterBreak="0">
    <w:nsid w:val="79A62632"/>
    <w:multiLevelType w:val="hybridMultilevel"/>
    <w:tmpl w:val="0EB823D8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19" w:tentative="1">
      <w:start w:val="1"/>
      <w:numFmt w:val="lowerLetter"/>
      <w:lvlText w:val="%2."/>
      <w:lvlJc w:val="left"/>
      <w:pPr>
        <w:ind w:left="2148" w:hanging="360"/>
      </w:pPr>
    </w:lvl>
    <w:lvl w:ilvl="2" w:tplc="2C0A001B" w:tentative="1">
      <w:start w:val="1"/>
      <w:numFmt w:val="lowerRoman"/>
      <w:lvlText w:val="%3."/>
      <w:lvlJc w:val="right"/>
      <w:pPr>
        <w:ind w:left="2868" w:hanging="180"/>
      </w:pPr>
    </w:lvl>
    <w:lvl w:ilvl="3" w:tplc="2C0A000F" w:tentative="1">
      <w:start w:val="1"/>
      <w:numFmt w:val="decimal"/>
      <w:lvlText w:val="%4."/>
      <w:lvlJc w:val="left"/>
      <w:pPr>
        <w:ind w:left="3588" w:hanging="360"/>
      </w:pPr>
    </w:lvl>
    <w:lvl w:ilvl="4" w:tplc="2C0A0019" w:tentative="1">
      <w:start w:val="1"/>
      <w:numFmt w:val="lowerLetter"/>
      <w:lvlText w:val="%5."/>
      <w:lvlJc w:val="left"/>
      <w:pPr>
        <w:ind w:left="4308" w:hanging="360"/>
      </w:pPr>
    </w:lvl>
    <w:lvl w:ilvl="5" w:tplc="2C0A001B" w:tentative="1">
      <w:start w:val="1"/>
      <w:numFmt w:val="lowerRoman"/>
      <w:lvlText w:val="%6."/>
      <w:lvlJc w:val="right"/>
      <w:pPr>
        <w:ind w:left="5028" w:hanging="180"/>
      </w:pPr>
    </w:lvl>
    <w:lvl w:ilvl="6" w:tplc="2C0A000F" w:tentative="1">
      <w:start w:val="1"/>
      <w:numFmt w:val="decimal"/>
      <w:lvlText w:val="%7."/>
      <w:lvlJc w:val="left"/>
      <w:pPr>
        <w:ind w:left="5748" w:hanging="360"/>
      </w:pPr>
    </w:lvl>
    <w:lvl w:ilvl="7" w:tplc="2C0A0019" w:tentative="1">
      <w:start w:val="1"/>
      <w:numFmt w:val="lowerLetter"/>
      <w:lvlText w:val="%8."/>
      <w:lvlJc w:val="left"/>
      <w:pPr>
        <w:ind w:left="6468" w:hanging="360"/>
      </w:pPr>
    </w:lvl>
    <w:lvl w:ilvl="8" w:tplc="2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3" w15:restartNumberingAfterBreak="0">
    <w:nsid w:val="7DAA3636"/>
    <w:multiLevelType w:val="multilevel"/>
    <w:tmpl w:val="E59AD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2135415">
    <w:abstractNumId w:val="7"/>
  </w:num>
  <w:num w:numId="2" w16cid:durableId="1101993169">
    <w:abstractNumId w:val="12"/>
  </w:num>
  <w:num w:numId="3" w16cid:durableId="1473408051">
    <w:abstractNumId w:val="21"/>
  </w:num>
  <w:num w:numId="4" w16cid:durableId="1311179364">
    <w:abstractNumId w:val="38"/>
  </w:num>
  <w:num w:numId="5" w16cid:durableId="324474352">
    <w:abstractNumId w:val="10"/>
  </w:num>
  <w:num w:numId="6" w16cid:durableId="1691488770">
    <w:abstractNumId w:val="11"/>
  </w:num>
  <w:num w:numId="7" w16cid:durableId="944843796">
    <w:abstractNumId w:val="4"/>
  </w:num>
  <w:num w:numId="8" w16cid:durableId="1347177252">
    <w:abstractNumId w:val="30"/>
  </w:num>
  <w:num w:numId="9" w16cid:durableId="182598488">
    <w:abstractNumId w:val="5"/>
  </w:num>
  <w:num w:numId="10" w16cid:durableId="1772235073">
    <w:abstractNumId w:val="43"/>
    <w:lvlOverride w:ilvl="0">
      <w:startOverride w:val="1"/>
    </w:lvlOverride>
  </w:num>
  <w:num w:numId="11" w16cid:durableId="280234387">
    <w:abstractNumId w:val="43"/>
    <w:lvlOverride w:ilvl="0">
      <w:startOverride w:val="1"/>
    </w:lvlOverride>
  </w:num>
  <w:num w:numId="12" w16cid:durableId="491676633">
    <w:abstractNumId w:val="43"/>
    <w:lvlOverride w:ilvl="0">
      <w:startOverride w:val="1"/>
    </w:lvlOverride>
  </w:num>
  <w:num w:numId="13" w16cid:durableId="1944342440">
    <w:abstractNumId w:val="43"/>
    <w:lvlOverride w:ilvl="0">
      <w:startOverride w:val="1"/>
    </w:lvlOverride>
  </w:num>
  <w:num w:numId="14" w16cid:durableId="1382554224">
    <w:abstractNumId w:val="24"/>
  </w:num>
  <w:num w:numId="15" w16cid:durableId="725567913">
    <w:abstractNumId w:val="41"/>
  </w:num>
  <w:num w:numId="16" w16cid:durableId="1897081789">
    <w:abstractNumId w:val="31"/>
  </w:num>
  <w:num w:numId="17" w16cid:durableId="1406877040">
    <w:abstractNumId w:val="1"/>
  </w:num>
  <w:num w:numId="18" w16cid:durableId="1364214420">
    <w:abstractNumId w:val="28"/>
  </w:num>
  <w:num w:numId="19" w16cid:durableId="1786803405">
    <w:abstractNumId w:val="18"/>
  </w:num>
  <w:num w:numId="20" w16cid:durableId="693850713">
    <w:abstractNumId w:val="3"/>
  </w:num>
  <w:num w:numId="21" w16cid:durableId="62874369">
    <w:abstractNumId w:val="29"/>
  </w:num>
  <w:num w:numId="22" w16cid:durableId="1414811858">
    <w:abstractNumId w:val="19"/>
  </w:num>
  <w:num w:numId="23" w16cid:durableId="568883287">
    <w:abstractNumId w:val="25"/>
  </w:num>
  <w:num w:numId="24" w16cid:durableId="333143209">
    <w:abstractNumId w:val="17"/>
  </w:num>
  <w:num w:numId="25" w16cid:durableId="1216818319">
    <w:abstractNumId w:val="8"/>
  </w:num>
  <w:num w:numId="26" w16cid:durableId="222451746">
    <w:abstractNumId w:val="42"/>
  </w:num>
  <w:num w:numId="27" w16cid:durableId="999693820">
    <w:abstractNumId w:val="35"/>
  </w:num>
  <w:num w:numId="28" w16cid:durableId="1106077887">
    <w:abstractNumId w:val="23"/>
  </w:num>
  <w:num w:numId="29" w16cid:durableId="44455695">
    <w:abstractNumId w:val="13"/>
  </w:num>
  <w:num w:numId="30" w16cid:durableId="1006399412">
    <w:abstractNumId w:val="34"/>
  </w:num>
  <w:num w:numId="31" w16cid:durableId="1173884641">
    <w:abstractNumId w:val="26"/>
  </w:num>
  <w:num w:numId="32" w16cid:durableId="211818669">
    <w:abstractNumId w:val="39"/>
  </w:num>
  <w:num w:numId="33" w16cid:durableId="157618649">
    <w:abstractNumId w:val="33"/>
  </w:num>
  <w:num w:numId="34" w16cid:durableId="1235966462">
    <w:abstractNumId w:val="20"/>
  </w:num>
  <w:num w:numId="35" w16cid:durableId="1786036">
    <w:abstractNumId w:val="27"/>
  </w:num>
  <w:num w:numId="36" w16cid:durableId="2037267836">
    <w:abstractNumId w:val="36"/>
  </w:num>
  <w:num w:numId="37" w16cid:durableId="1077941009">
    <w:abstractNumId w:val="37"/>
  </w:num>
  <w:num w:numId="38" w16cid:durableId="1111124350">
    <w:abstractNumId w:val="15"/>
  </w:num>
  <w:num w:numId="39" w16cid:durableId="2130850584">
    <w:abstractNumId w:val="16"/>
  </w:num>
  <w:num w:numId="40" w16cid:durableId="516777498">
    <w:abstractNumId w:val="14"/>
  </w:num>
  <w:num w:numId="41" w16cid:durableId="1467628753">
    <w:abstractNumId w:val="2"/>
  </w:num>
  <w:num w:numId="42" w16cid:durableId="1176186425">
    <w:abstractNumId w:val="40"/>
  </w:num>
  <w:num w:numId="43" w16cid:durableId="1293485299">
    <w:abstractNumId w:val="9"/>
  </w:num>
  <w:num w:numId="44" w16cid:durableId="1619794645">
    <w:abstractNumId w:val="32"/>
  </w:num>
  <w:num w:numId="45" w16cid:durableId="867720998">
    <w:abstractNumId w:val="0"/>
  </w:num>
  <w:num w:numId="46" w16cid:durableId="1825734274">
    <w:abstractNumId w:val="22"/>
  </w:num>
  <w:num w:numId="47" w16cid:durableId="18485161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4B06"/>
    <w:rsid w:val="00012173"/>
    <w:rsid w:val="0001354C"/>
    <w:rsid w:val="0001677A"/>
    <w:rsid w:val="00024E5C"/>
    <w:rsid w:val="0002695B"/>
    <w:rsid w:val="0002768B"/>
    <w:rsid w:val="00030362"/>
    <w:rsid w:val="00033FAB"/>
    <w:rsid w:val="0004197E"/>
    <w:rsid w:val="00051842"/>
    <w:rsid w:val="00054014"/>
    <w:rsid w:val="000540C2"/>
    <w:rsid w:val="00061B34"/>
    <w:rsid w:val="000712F1"/>
    <w:rsid w:val="00082273"/>
    <w:rsid w:val="00086143"/>
    <w:rsid w:val="00094993"/>
    <w:rsid w:val="000C6320"/>
    <w:rsid w:val="000D241F"/>
    <w:rsid w:val="000D747C"/>
    <w:rsid w:val="000E11DA"/>
    <w:rsid w:val="000E13FA"/>
    <w:rsid w:val="000E51ED"/>
    <w:rsid w:val="000F0E38"/>
    <w:rsid w:val="000F473A"/>
    <w:rsid w:val="000F7F1D"/>
    <w:rsid w:val="0011186E"/>
    <w:rsid w:val="001144B1"/>
    <w:rsid w:val="0014087D"/>
    <w:rsid w:val="001421CC"/>
    <w:rsid w:val="001442E8"/>
    <w:rsid w:val="00155584"/>
    <w:rsid w:val="00166775"/>
    <w:rsid w:val="0017148A"/>
    <w:rsid w:val="0017236A"/>
    <w:rsid w:val="00174489"/>
    <w:rsid w:val="001773E5"/>
    <w:rsid w:val="001843BD"/>
    <w:rsid w:val="001B3546"/>
    <w:rsid w:val="001C4471"/>
    <w:rsid w:val="001C535D"/>
    <w:rsid w:val="001D18A6"/>
    <w:rsid w:val="001D48DA"/>
    <w:rsid w:val="001E0208"/>
    <w:rsid w:val="001F16CA"/>
    <w:rsid w:val="001F1D65"/>
    <w:rsid w:val="00202F85"/>
    <w:rsid w:val="00203940"/>
    <w:rsid w:val="0020654F"/>
    <w:rsid w:val="00207C43"/>
    <w:rsid w:val="0021232C"/>
    <w:rsid w:val="0021406F"/>
    <w:rsid w:val="002225CE"/>
    <w:rsid w:val="002242BF"/>
    <w:rsid w:val="00225950"/>
    <w:rsid w:val="00226AF5"/>
    <w:rsid w:val="00230E69"/>
    <w:rsid w:val="002320B9"/>
    <w:rsid w:val="00232D61"/>
    <w:rsid w:val="00237366"/>
    <w:rsid w:val="002443E3"/>
    <w:rsid w:val="0024512E"/>
    <w:rsid w:val="00251C5D"/>
    <w:rsid w:val="00254A05"/>
    <w:rsid w:val="0025638E"/>
    <w:rsid w:val="00260B04"/>
    <w:rsid w:val="002758FD"/>
    <w:rsid w:val="00276B50"/>
    <w:rsid w:val="00296B7B"/>
    <w:rsid w:val="002A0CDA"/>
    <w:rsid w:val="002A3797"/>
    <w:rsid w:val="002A3D16"/>
    <w:rsid w:val="002B34EF"/>
    <w:rsid w:val="002B49C1"/>
    <w:rsid w:val="002C3B67"/>
    <w:rsid w:val="002E2B77"/>
    <w:rsid w:val="002F5179"/>
    <w:rsid w:val="0030146F"/>
    <w:rsid w:val="0030618C"/>
    <w:rsid w:val="00307749"/>
    <w:rsid w:val="00314B06"/>
    <w:rsid w:val="00320FCB"/>
    <w:rsid w:val="003227A3"/>
    <w:rsid w:val="00340957"/>
    <w:rsid w:val="00352130"/>
    <w:rsid w:val="00354780"/>
    <w:rsid w:val="00380688"/>
    <w:rsid w:val="003A0459"/>
    <w:rsid w:val="003A0F95"/>
    <w:rsid w:val="003A63F6"/>
    <w:rsid w:val="003B7754"/>
    <w:rsid w:val="003B78D4"/>
    <w:rsid w:val="003C20CE"/>
    <w:rsid w:val="003D0F5E"/>
    <w:rsid w:val="003D0F6D"/>
    <w:rsid w:val="003E6F99"/>
    <w:rsid w:val="003F06A1"/>
    <w:rsid w:val="003F09F2"/>
    <w:rsid w:val="003F695B"/>
    <w:rsid w:val="004025FF"/>
    <w:rsid w:val="004042CA"/>
    <w:rsid w:val="00421399"/>
    <w:rsid w:val="00442DFC"/>
    <w:rsid w:val="004606DA"/>
    <w:rsid w:val="00484CF8"/>
    <w:rsid w:val="004940E1"/>
    <w:rsid w:val="004A4F34"/>
    <w:rsid w:val="004A5084"/>
    <w:rsid w:val="004B1D3C"/>
    <w:rsid w:val="004B6A38"/>
    <w:rsid w:val="004C5E22"/>
    <w:rsid w:val="004D0CC0"/>
    <w:rsid w:val="004D199B"/>
    <w:rsid w:val="004E5811"/>
    <w:rsid w:val="004F502E"/>
    <w:rsid w:val="005004DF"/>
    <w:rsid w:val="005022E5"/>
    <w:rsid w:val="00507DD1"/>
    <w:rsid w:val="005135BC"/>
    <w:rsid w:val="00514A13"/>
    <w:rsid w:val="00522202"/>
    <w:rsid w:val="005278DB"/>
    <w:rsid w:val="00530B7B"/>
    <w:rsid w:val="005323B1"/>
    <w:rsid w:val="00542844"/>
    <w:rsid w:val="00544DB5"/>
    <w:rsid w:val="00551045"/>
    <w:rsid w:val="00561999"/>
    <w:rsid w:val="00571180"/>
    <w:rsid w:val="00587996"/>
    <w:rsid w:val="00593A79"/>
    <w:rsid w:val="00594AB7"/>
    <w:rsid w:val="00594D11"/>
    <w:rsid w:val="005A6280"/>
    <w:rsid w:val="005A6AE7"/>
    <w:rsid w:val="005C7118"/>
    <w:rsid w:val="005E0FF3"/>
    <w:rsid w:val="005E12C8"/>
    <w:rsid w:val="005E4B75"/>
    <w:rsid w:val="005F04B0"/>
    <w:rsid w:val="005F7D1B"/>
    <w:rsid w:val="00600552"/>
    <w:rsid w:val="006126A2"/>
    <w:rsid w:val="00615769"/>
    <w:rsid w:val="00625DBD"/>
    <w:rsid w:val="00641E0F"/>
    <w:rsid w:val="006474A6"/>
    <w:rsid w:val="006557C3"/>
    <w:rsid w:val="006604FD"/>
    <w:rsid w:val="00664A25"/>
    <w:rsid w:val="00666CFC"/>
    <w:rsid w:val="00670D16"/>
    <w:rsid w:val="00677852"/>
    <w:rsid w:val="00683A82"/>
    <w:rsid w:val="00697B20"/>
    <w:rsid w:val="006A0E04"/>
    <w:rsid w:val="006A1A80"/>
    <w:rsid w:val="006A42DB"/>
    <w:rsid w:val="006B4B98"/>
    <w:rsid w:val="006B7533"/>
    <w:rsid w:val="006C0FCA"/>
    <w:rsid w:val="006C15EA"/>
    <w:rsid w:val="006C48FA"/>
    <w:rsid w:val="006C5AAA"/>
    <w:rsid w:val="006D36BF"/>
    <w:rsid w:val="006E23BC"/>
    <w:rsid w:val="006E4725"/>
    <w:rsid w:val="006E564C"/>
    <w:rsid w:val="006F7849"/>
    <w:rsid w:val="00701750"/>
    <w:rsid w:val="007023BB"/>
    <w:rsid w:val="007041ED"/>
    <w:rsid w:val="007045CF"/>
    <w:rsid w:val="0071299B"/>
    <w:rsid w:val="00716C45"/>
    <w:rsid w:val="00721D5D"/>
    <w:rsid w:val="0072551D"/>
    <w:rsid w:val="00733CAE"/>
    <w:rsid w:val="00735A63"/>
    <w:rsid w:val="00743072"/>
    <w:rsid w:val="00751A78"/>
    <w:rsid w:val="00754417"/>
    <w:rsid w:val="00777224"/>
    <w:rsid w:val="0078075F"/>
    <w:rsid w:val="00780D83"/>
    <w:rsid w:val="007826E0"/>
    <w:rsid w:val="00782F3A"/>
    <w:rsid w:val="00790152"/>
    <w:rsid w:val="00794C57"/>
    <w:rsid w:val="007A09F6"/>
    <w:rsid w:val="007A4CE5"/>
    <w:rsid w:val="007A51F4"/>
    <w:rsid w:val="007A5D9C"/>
    <w:rsid w:val="007B1B96"/>
    <w:rsid w:val="007C21F8"/>
    <w:rsid w:val="007D18D1"/>
    <w:rsid w:val="007E6C6A"/>
    <w:rsid w:val="007E78CD"/>
    <w:rsid w:val="008100F9"/>
    <w:rsid w:val="00814FDF"/>
    <w:rsid w:val="00817E6C"/>
    <w:rsid w:val="00825339"/>
    <w:rsid w:val="00830356"/>
    <w:rsid w:val="008325C6"/>
    <w:rsid w:val="008359C7"/>
    <w:rsid w:val="008365CC"/>
    <w:rsid w:val="00836734"/>
    <w:rsid w:val="00842173"/>
    <w:rsid w:val="00845F1D"/>
    <w:rsid w:val="008570A5"/>
    <w:rsid w:val="00872172"/>
    <w:rsid w:val="00875620"/>
    <w:rsid w:val="008926AE"/>
    <w:rsid w:val="00892BE4"/>
    <w:rsid w:val="008A0440"/>
    <w:rsid w:val="008A0A32"/>
    <w:rsid w:val="008A218F"/>
    <w:rsid w:val="008A6B81"/>
    <w:rsid w:val="008A74C3"/>
    <w:rsid w:val="008B4616"/>
    <w:rsid w:val="008C18CB"/>
    <w:rsid w:val="008C1C42"/>
    <w:rsid w:val="008C7B49"/>
    <w:rsid w:val="008D4EAE"/>
    <w:rsid w:val="008D5C24"/>
    <w:rsid w:val="008E02C2"/>
    <w:rsid w:val="008F4729"/>
    <w:rsid w:val="008F529C"/>
    <w:rsid w:val="00900F28"/>
    <w:rsid w:val="00901B3F"/>
    <w:rsid w:val="0091180D"/>
    <w:rsid w:val="009150D7"/>
    <w:rsid w:val="00915BC7"/>
    <w:rsid w:val="00917165"/>
    <w:rsid w:val="009204E4"/>
    <w:rsid w:val="00921AF5"/>
    <w:rsid w:val="00924E06"/>
    <w:rsid w:val="00927651"/>
    <w:rsid w:val="0093224F"/>
    <w:rsid w:val="00933E81"/>
    <w:rsid w:val="0093669B"/>
    <w:rsid w:val="00941F97"/>
    <w:rsid w:val="00945842"/>
    <w:rsid w:val="009703BC"/>
    <w:rsid w:val="00971594"/>
    <w:rsid w:val="00997B77"/>
    <w:rsid w:val="009A4C96"/>
    <w:rsid w:val="009A5AD6"/>
    <w:rsid w:val="009A5D42"/>
    <w:rsid w:val="009C183B"/>
    <w:rsid w:val="009C2C73"/>
    <w:rsid w:val="009C5ECB"/>
    <w:rsid w:val="009D442D"/>
    <w:rsid w:val="009E0E0E"/>
    <w:rsid w:val="009E1104"/>
    <w:rsid w:val="009E40DB"/>
    <w:rsid w:val="009E611F"/>
    <w:rsid w:val="009F1325"/>
    <w:rsid w:val="009F21DF"/>
    <w:rsid w:val="009F6AE0"/>
    <w:rsid w:val="009F79E1"/>
    <w:rsid w:val="00A05021"/>
    <w:rsid w:val="00A25491"/>
    <w:rsid w:val="00A35D23"/>
    <w:rsid w:val="00A50D5D"/>
    <w:rsid w:val="00A53A11"/>
    <w:rsid w:val="00A65C45"/>
    <w:rsid w:val="00A7586B"/>
    <w:rsid w:val="00A8357C"/>
    <w:rsid w:val="00A83CA1"/>
    <w:rsid w:val="00A90C0B"/>
    <w:rsid w:val="00A91FB2"/>
    <w:rsid w:val="00AA05BB"/>
    <w:rsid w:val="00AA3242"/>
    <w:rsid w:val="00AB5938"/>
    <w:rsid w:val="00AC0806"/>
    <w:rsid w:val="00AC1524"/>
    <w:rsid w:val="00AD7395"/>
    <w:rsid w:val="00AE0F0F"/>
    <w:rsid w:val="00AE742C"/>
    <w:rsid w:val="00AF11FB"/>
    <w:rsid w:val="00AF3A03"/>
    <w:rsid w:val="00AF6AC3"/>
    <w:rsid w:val="00B10AF1"/>
    <w:rsid w:val="00B14BF9"/>
    <w:rsid w:val="00B260C3"/>
    <w:rsid w:val="00B36A08"/>
    <w:rsid w:val="00B3732F"/>
    <w:rsid w:val="00B373B2"/>
    <w:rsid w:val="00B4761F"/>
    <w:rsid w:val="00B61217"/>
    <w:rsid w:val="00B6685F"/>
    <w:rsid w:val="00B7425C"/>
    <w:rsid w:val="00B82BCE"/>
    <w:rsid w:val="00B834BA"/>
    <w:rsid w:val="00BA4C9B"/>
    <w:rsid w:val="00BA658A"/>
    <w:rsid w:val="00BB3696"/>
    <w:rsid w:val="00BB5716"/>
    <w:rsid w:val="00BC3724"/>
    <w:rsid w:val="00BD48B0"/>
    <w:rsid w:val="00BD5C63"/>
    <w:rsid w:val="00BF3B57"/>
    <w:rsid w:val="00BF3C59"/>
    <w:rsid w:val="00C00BD5"/>
    <w:rsid w:val="00C02FF2"/>
    <w:rsid w:val="00C06368"/>
    <w:rsid w:val="00C068E4"/>
    <w:rsid w:val="00C06C2C"/>
    <w:rsid w:val="00C1029D"/>
    <w:rsid w:val="00C211FD"/>
    <w:rsid w:val="00C217E6"/>
    <w:rsid w:val="00C22DAF"/>
    <w:rsid w:val="00C23393"/>
    <w:rsid w:val="00C3274A"/>
    <w:rsid w:val="00C327D1"/>
    <w:rsid w:val="00C32BCF"/>
    <w:rsid w:val="00C41C2C"/>
    <w:rsid w:val="00C42FC7"/>
    <w:rsid w:val="00C46E20"/>
    <w:rsid w:val="00C6273F"/>
    <w:rsid w:val="00C651CA"/>
    <w:rsid w:val="00C67ACF"/>
    <w:rsid w:val="00C861C4"/>
    <w:rsid w:val="00C9041C"/>
    <w:rsid w:val="00C911A1"/>
    <w:rsid w:val="00C95064"/>
    <w:rsid w:val="00C970C8"/>
    <w:rsid w:val="00CA29ED"/>
    <w:rsid w:val="00CA300D"/>
    <w:rsid w:val="00CB2B2F"/>
    <w:rsid w:val="00CB6AA7"/>
    <w:rsid w:val="00CC09CA"/>
    <w:rsid w:val="00CC545D"/>
    <w:rsid w:val="00CD22B0"/>
    <w:rsid w:val="00CE7CD5"/>
    <w:rsid w:val="00CF1E15"/>
    <w:rsid w:val="00D02909"/>
    <w:rsid w:val="00D11C9E"/>
    <w:rsid w:val="00D35114"/>
    <w:rsid w:val="00D43810"/>
    <w:rsid w:val="00D45098"/>
    <w:rsid w:val="00D4656B"/>
    <w:rsid w:val="00D503A5"/>
    <w:rsid w:val="00D6614D"/>
    <w:rsid w:val="00D700C9"/>
    <w:rsid w:val="00D72A1F"/>
    <w:rsid w:val="00D75F93"/>
    <w:rsid w:val="00D8085F"/>
    <w:rsid w:val="00D961A2"/>
    <w:rsid w:val="00DA1368"/>
    <w:rsid w:val="00DA1C10"/>
    <w:rsid w:val="00DB282A"/>
    <w:rsid w:val="00DB3504"/>
    <w:rsid w:val="00DB6A73"/>
    <w:rsid w:val="00DB6DDD"/>
    <w:rsid w:val="00DC51E7"/>
    <w:rsid w:val="00DD4DD1"/>
    <w:rsid w:val="00DE0C68"/>
    <w:rsid w:val="00DE57A9"/>
    <w:rsid w:val="00DF3516"/>
    <w:rsid w:val="00E03FF4"/>
    <w:rsid w:val="00E0670E"/>
    <w:rsid w:val="00E0714A"/>
    <w:rsid w:val="00E1749C"/>
    <w:rsid w:val="00E176A9"/>
    <w:rsid w:val="00E23C37"/>
    <w:rsid w:val="00E31493"/>
    <w:rsid w:val="00E52BD9"/>
    <w:rsid w:val="00E547E8"/>
    <w:rsid w:val="00E57D2D"/>
    <w:rsid w:val="00E6474C"/>
    <w:rsid w:val="00E6582C"/>
    <w:rsid w:val="00E728CB"/>
    <w:rsid w:val="00E86142"/>
    <w:rsid w:val="00EA2201"/>
    <w:rsid w:val="00EA412C"/>
    <w:rsid w:val="00EB146E"/>
    <w:rsid w:val="00EB5690"/>
    <w:rsid w:val="00EC38C9"/>
    <w:rsid w:val="00EC43D8"/>
    <w:rsid w:val="00ED21A9"/>
    <w:rsid w:val="00EE22C5"/>
    <w:rsid w:val="00EE64BD"/>
    <w:rsid w:val="00EF4B79"/>
    <w:rsid w:val="00F0391B"/>
    <w:rsid w:val="00F03DF0"/>
    <w:rsid w:val="00F14ED1"/>
    <w:rsid w:val="00F267A8"/>
    <w:rsid w:val="00F26DB8"/>
    <w:rsid w:val="00F327BC"/>
    <w:rsid w:val="00F35D35"/>
    <w:rsid w:val="00F3736B"/>
    <w:rsid w:val="00F41651"/>
    <w:rsid w:val="00F533D9"/>
    <w:rsid w:val="00F53CA2"/>
    <w:rsid w:val="00F71796"/>
    <w:rsid w:val="00F805DE"/>
    <w:rsid w:val="00F817DB"/>
    <w:rsid w:val="00F828BC"/>
    <w:rsid w:val="00F86D74"/>
    <w:rsid w:val="00F900B1"/>
    <w:rsid w:val="00F9232A"/>
    <w:rsid w:val="00F9387E"/>
    <w:rsid w:val="00F954F8"/>
    <w:rsid w:val="00FA7151"/>
    <w:rsid w:val="00FB211E"/>
    <w:rsid w:val="00FB2369"/>
    <w:rsid w:val="00FB3F78"/>
    <w:rsid w:val="00FC755D"/>
    <w:rsid w:val="00FD560D"/>
    <w:rsid w:val="00FE2F96"/>
    <w:rsid w:val="00FE3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BCA467"/>
  <w15:docId w15:val="{BDAD89DC-22DB-42AB-8ED6-47A30288A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50D7"/>
    <w:rPr>
      <w:sz w:val="22"/>
      <w:szCs w:val="22"/>
      <w:lang w:val="es-ES" w:eastAsia="es-ES"/>
    </w:rPr>
  </w:style>
  <w:style w:type="paragraph" w:styleId="Ttulo1">
    <w:name w:val="heading 1"/>
    <w:next w:val="Normal"/>
    <w:link w:val="Ttulo1Car"/>
    <w:qFormat/>
    <w:rsid w:val="00BB5716"/>
    <w:pPr>
      <w:keepNext/>
      <w:outlineLvl w:val="0"/>
    </w:pPr>
    <w:rPr>
      <w:rFonts w:eastAsia="Times New Roman" w:cs="Arial"/>
      <w:b/>
      <w:bCs/>
      <w:kern w:val="32"/>
      <w:sz w:val="56"/>
      <w:szCs w:val="32"/>
      <w:lang w:val="es-ES" w:eastAsia="es-ES"/>
    </w:rPr>
  </w:style>
  <w:style w:type="paragraph" w:styleId="Ttulo2">
    <w:name w:val="heading 2"/>
    <w:basedOn w:val="Ttulo1"/>
    <w:next w:val="Normal"/>
    <w:link w:val="Ttulo2Car"/>
    <w:qFormat/>
    <w:rsid w:val="00BB5716"/>
    <w:pPr>
      <w:outlineLvl w:val="1"/>
    </w:pPr>
    <w:rPr>
      <w:bCs w:val="0"/>
      <w:iCs/>
      <w:sz w:val="40"/>
      <w:szCs w:val="28"/>
    </w:rPr>
  </w:style>
  <w:style w:type="paragraph" w:styleId="Ttulo3">
    <w:name w:val="heading 3"/>
    <w:basedOn w:val="Ttulo1"/>
    <w:next w:val="Normal"/>
    <w:link w:val="Ttulo3Car"/>
    <w:qFormat/>
    <w:rsid w:val="00BB5716"/>
    <w:pPr>
      <w:outlineLvl w:val="2"/>
    </w:pPr>
    <w:rPr>
      <w:bCs w:val="0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76B50"/>
    <w:rPr>
      <w:rFonts w:ascii="Tahoma" w:hAnsi="Tahoma" w:cs="Tahoma"/>
      <w:sz w:val="16"/>
      <w:szCs w:val="16"/>
      <w:lang w:eastAsia="en-US"/>
    </w:rPr>
  </w:style>
  <w:style w:type="character" w:customStyle="1" w:styleId="TextodegloboCar">
    <w:name w:val="Texto de globo Car"/>
    <w:link w:val="Textodeglobo"/>
    <w:uiPriority w:val="99"/>
    <w:semiHidden/>
    <w:rsid w:val="00276B5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276B50"/>
    <w:pPr>
      <w:tabs>
        <w:tab w:val="center" w:pos="4252"/>
        <w:tab w:val="right" w:pos="8504"/>
      </w:tabs>
    </w:pPr>
    <w:rPr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276B50"/>
  </w:style>
  <w:style w:type="paragraph" w:styleId="Piedepgina">
    <w:name w:val="footer"/>
    <w:basedOn w:val="Normal"/>
    <w:link w:val="PiedepginaCar"/>
    <w:unhideWhenUsed/>
    <w:rsid w:val="00276B50"/>
    <w:pPr>
      <w:tabs>
        <w:tab w:val="center" w:pos="4252"/>
        <w:tab w:val="right" w:pos="8504"/>
      </w:tabs>
    </w:pPr>
    <w:rPr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76B50"/>
  </w:style>
  <w:style w:type="paragraph" w:styleId="Sinespaciado">
    <w:name w:val="No Spacing"/>
    <w:link w:val="SinespaciadoCar"/>
    <w:uiPriority w:val="1"/>
    <w:qFormat/>
    <w:rsid w:val="00522202"/>
    <w:rPr>
      <w:rFonts w:eastAsia="Times New Roman"/>
      <w:sz w:val="22"/>
      <w:szCs w:val="22"/>
      <w:lang w:val="es-ES" w:eastAsia="en-US"/>
    </w:rPr>
  </w:style>
  <w:style w:type="character" w:customStyle="1" w:styleId="SinespaciadoCar">
    <w:name w:val="Sin espaciado Car"/>
    <w:link w:val="Sinespaciado"/>
    <w:uiPriority w:val="1"/>
    <w:rsid w:val="00522202"/>
    <w:rPr>
      <w:rFonts w:eastAsia="Times New Roman"/>
    </w:rPr>
  </w:style>
  <w:style w:type="character" w:styleId="Nmerodepgina">
    <w:name w:val="page number"/>
    <w:uiPriority w:val="99"/>
    <w:unhideWhenUsed/>
    <w:rsid w:val="00522202"/>
    <w:rPr>
      <w:rFonts w:eastAsia="Times New Roman" w:cs="Times New Roman"/>
      <w:bCs w:val="0"/>
      <w:iCs w:val="0"/>
      <w:szCs w:val="22"/>
      <w:lang w:val="es-ES"/>
    </w:rPr>
  </w:style>
  <w:style w:type="character" w:customStyle="1" w:styleId="Ttulo1Car">
    <w:name w:val="Título 1 Car"/>
    <w:link w:val="Ttulo1"/>
    <w:rsid w:val="00BB5716"/>
    <w:rPr>
      <w:rFonts w:ascii="Calibri" w:eastAsia="Times New Roman" w:hAnsi="Calibri" w:cs="Arial"/>
      <w:b/>
      <w:bCs/>
      <w:kern w:val="32"/>
      <w:sz w:val="56"/>
      <w:szCs w:val="32"/>
      <w:lang w:eastAsia="es-ES"/>
    </w:rPr>
  </w:style>
  <w:style w:type="character" w:customStyle="1" w:styleId="Ttulo2Car">
    <w:name w:val="Título 2 Car"/>
    <w:link w:val="Ttulo2"/>
    <w:rsid w:val="00BB5716"/>
    <w:rPr>
      <w:rFonts w:ascii="Calibri" w:eastAsia="Times New Roman" w:hAnsi="Calibri" w:cs="Arial"/>
      <w:b/>
      <w:iCs/>
      <w:kern w:val="32"/>
      <w:sz w:val="40"/>
      <w:szCs w:val="28"/>
      <w:lang w:eastAsia="es-ES"/>
    </w:rPr>
  </w:style>
  <w:style w:type="character" w:customStyle="1" w:styleId="Ttulo3Car">
    <w:name w:val="Título 3 Car"/>
    <w:link w:val="Ttulo3"/>
    <w:rsid w:val="00BB5716"/>
    <w:rPr>
      <w:rFonts w:ascii="Calibri" w:eastAsia="Times New Roman" w:hAnsi="Calibri" w:cs="Arial"/>
      <w:b/>
      <w:kern w:val="32"/>
      <w:sz w:val="28"/>
      <w:szCs w:val="26"/>
      <w:lang w:eastAsia="es-ES"/>
    </w:rPr>
  </w:style>
  <w:style w:type="paragraph" w:styleId="Textoindependiente2">
    <w:name w:val="Body Text 2"/>
    <w:basedOn w:val="Normal"/>
    <w:link w:val="Textoindependiente2Car"/>
    <w:semiHidden/>
    <w:rsid w:val="00BB5716"/>
    <w:pPr>
      <w:jc w:val="center"/>
    </w:pPr>
    <w:rPr>
      <w:rFonts w:ascii="Trebuchet MS" w:eastAsia="Times New Roman" w:hAnsi="Trebuchet MS"/>
      <w:sz w:val="96"/>
      <w:szCs w:val="24"/>
      <w:lang w:val="es-AR"/>
    </w:rPr>
  </w:style>
  <w:style w:type="character" w:customStyle="1" w:styleId="Textoindependiente2Car">
    <w:name w:val="Texto independiente 2 Car"/>
    <w:link w:val="Textoindependiente2"/>
    <w:semiHidden/>
    <w:rsid w:val="00BB5716"/>
    <w:rPr>
      <w:rFonts w:ascii="Trebuchet MS" w:eastAsia="Times New Roman" w:hAnsi="Trebuchet MS" w:cs="Times New Roman"/>
      <w:sz w:val="96"/>
      <w:szCs w:val="24"/>
      <w:lang w:val="es-AR" w:eastAsia="es-ES"/>
    </w:rPr>
  </w:style>
  <w:style w:type="character" w:customStyle="1" w:styleId="MessageHeaderLabel">
    <w:name w:val="Message Header Label"/>
    <w:rsid w:val="00A05021"/>
    <w:rPr>
      <w:rFonts w:ascii="Arial" w:hAnsi="Arial"/>
      <w:spacing w:val="-10"/>
      <w:sz w:val="18"/>
    </w:rPr>
  </w:style>
  <w:style w:type="paragraph" w:styleId="TDC1">
    <w:name w:val="toc 1"/>
    <w:basedOn w:val="Normal"/>
    <w:next w:val="Normal"/>
    <w:autoRedefine/>
    <w:uiPriority w:val="39"/>
    <w:rsid w:val="00EA412C"/>
    <w:pPr>
      <w:spacing w:before="240" w:after="120"/>
    </w:pPr>
    <w:rPr>
      <w:rFonts w:ascii="Times New Roman" w:eastAsia="Times New Roman" w:hAnsi="Times New Roman"/>
      <w:b/>
      <w:bCs/>
      <w:sz w:val="20"/>
      <w:szCs w:val="20"/>
    </w:rPr>
  </w:style>
  <w:style w:type="character" w:styleId="Hipervnculo">
    <w:name w:val="Hyperlink"/>
    <w:uiPriority w:val="99"/>
    <w:rsid w:val="00EA412C"/>
    <w:rPr>
      <w:color w:val="0000FF"/>
      <w:u w:val="single"/>
    </w:rPr>
  </w:style>
  <w:style w:type="paragraph" w:styleId="TDC2">
    <w:name w:val="toc 2"/>
    <w:basedOn w:val="Normal"/>
    <w:next w:val="Normal"/>
    <w:autoRedefine/>
    <w:uiPriority w:val="39"/>
    <w:rsid w:val="00EA412C"/>
    <w:pPr>
      <w:spacing w:before="120"/>
      <w:ind w:left="200"/>
    </w:pPr>
    <w:rPr>
      <w:rFonts w:ascii="Times New Roman" w:eastAsia="Times New Roman" w:hAnsi="Times New Roman"/>
      <w:i/>
      <w:iCs/>
      <w:sz w:val="20"/>
      <w:szCs w:val="20"/>
    </w:rPr>
  </w:style>
  <w:style w:type="paragraph" w:styleId="Textosinformato">
    <w:name w:val="Plain Text"/>
    <w:basedOn w:val="Normal"/>
    <w:link w:val="TextosinformatoCar"/>
    <w:uiPriority w:val="99"/>
    <w:unhideWhenUsed/>
    <w:rsid w:val="00B834BA"/>
    <w:rPr>
      <w:rFonts w:ascii="Consolas" w:hAnsi="Consolas"/>
      <w:sz w:val="21"/>
      <w:szCs w:val="21"/>
      <w:lang w:val="en-US" w:eastAsia="en-US"/>
    </w:rPr>
  </w:style>
  <w:style w:type="character" w:customStyle="1" w:styleId="TextosinformatoCar">
    <w:name w:val="Texto sin formato Car"/>
    <w:link w:val="Textosinformato"/>
    <w:uiPriority w:val="99"/>
    <w:rsid w:val="00B834BA"/>
    <w:rPr>
      <w:rFonts w:ascii="Consolas" w:hAnsi="Consolas"/>
      <w:sz w:val="21"/>
      <w:szCs w:val="21"/>
      <w:lang w:val="en-US" w:eastAsia="en-US"/>
    </w:rPr>
  </w:style>
  <w:style w:type="paragraph" w:styleId="TDC3">
    <w:name w:val="toc 3"/>
    <w:basedOn w:val="Normal"/>
    <w:next w:val="Normal"/>
    <w:autoRedefine/>
    <w:uiPriority w:val="39"/>
    <w:rsid w:val="00C6273F"/>
    <w:pPr>
      <w:ind w:left="400"/>
    </w:pPr>
    <w:rPr>
      <w:rFonts w:ascii="Times New Roman" w:eastAsia="Times New Roman" w:hAnsi="Times New Roman"/>
      <w:sz w:val="20"/>
      <w:szCs w:val="20"/>
    </w:rPr>
  </w:style>
  <w:style w:type="paragraph" w:styleId="Prrafodelista">
    <w:name w:val="List Paragraph"/>
    <w:basedOn w:val="Normal"/>
    <w:link w:val="PrrafodelistaCar"/>
    <w:uiPriority w:val="34"/>
    <w:qFormat/>
    <w:rsid w:val="004A4F34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4A4F34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s-PE" w:eastAsia="es-PE"/>
    </w:rPr>
  </w:style>
  <w:style w:type="table" w:styleId="Listaclara-nfasis2">
    <w:name w:val="Light List Accent 2"/>
    <w:basedOn w:val="Tablanormal"/>
    <w:uiPriority w:val="61"/>
    <w:rsid w:val="001B3546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apple-converted-space">
    <w:name w:val="apple-converted-space"/>
    <w:basedOn w:val="Fuentedeprrafopredeter"/>
    <w:rsid w:val="002E2B77"/>
  </w:style>
  <w:style w:type="character" w:styleId="Textoennegrita">
    <w:name w:val="Strong"/>
    <w:basedOn w:val="Fuentedeprrafopredeter"/>
    <w:uiPriority w:val="22"/>
    <w:qFormat/>
    <w:rsid w:val="00D961A2"/>
    <w:rPr>
      <w:b/>
      <w:bCs/>
    </w:rPr>
  </w:style>
  <w:style w:type="paragraph" w:customStyle="1" w:styleId="Default">
    <w:name w:val="Default"/>
    <w:rsid w:val="003D0F6D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type="character" w:customStyle="1" w:styleId="PrrafodelistaCar">
    <w:name w:val="Párrafo de lista Car"/>
    <w:link w:val="Prrafodelista"/>
    <w:uiPriority w:val="99"/>
    <w:rsid w:val="009703BC"/>
    <w:rPr>
      <w:sz w:val="22"/>
      <w:szCs w:val="22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2242BF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  <w:lang w:val="es-PE" w:eastAsia="es-PE"/>
    </w:rPr>
  </w:style>
  <w:style w:type="paragraph" w:customStyle="1" w:styleId="TableText">
    <w:name w:val="Table Text"/>
    <w:basedOn w:val="Normal"/>
    <w:rsid w:val="00C970C8"/>
    <w:pPr>
      <w:spacing w:before="120" w:after="60"/>
      <w:jc w:val="both"/>
    </w:pPr>
    <w:rPr>
      <w:rFonts w:ascii="Arial" w:eastAsia="Times New Roman" w:hAnsi="Arial" w:cs="Arial"/>
      <w:color w:val="123E51"/>
      <w:sz w:val="20"/>
      <w:szCs w:val="20"/>
      <w:lang w:val="en-GB" w:eastAsia="en-US"/>
    </w:rPr>
  </w:style>
  <w:style w:type="paragraph" w:customStyle="1" w:styleId="TOC-title">
    <w:name w:val="TOC-title"/>
    <w:basedOn w:val="Normal"/>
    <w:rsid w:val="00C970C8"/>
    <w:pPr>
      <w:spacing w:before="240" w:after="60"/>
      <w:jc w:val="center"/>
    </w:pPr>
    <w:rPr>
      <w:rFonts w:ascii="Arial" w:eastAsia="Times New Roman" w:hAnsi="Arial" w:cs="Arial"/>
      <w:b/>
      <w:caps/>
      <w:color w:val="123E51"/>
      <w:sz w:val="24"/>
      <w:szCs w:val="20"/>
      <w:lang w:val="es-PE"/>
    </w:rPr>
  </w:style>
  <w:style w:type="table" w:styleId="Tablaconcuadrcula">
    <w:name w:val="Table Grid"/>
    <w:basedOn w:val="Tablanormal"/>
    <w:rsid w:val="005F04B0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44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4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6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6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ul.blas.TSOFT\Downloads\Template%20Standard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9C84B4-E71C-4EB3-A95B-BB977A1A58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Standard.dot</Template>
  <TotalTime>15</TotalTime>
  <Pages>2</Pages>
  <Words>0</Words>
  <Characters>5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Tecnosoftware - Tsoft</Company>
  <LinksUpToDate>false</LinksUpToDate>
  <CharactersWithSpaces>5</CharactersWithSpaces>
  <SharedDoc>false</SharedDoc>
  <HLinks>
    <vt:vector size="18" baseType="variant">
      <vt:variant>
        <vt:i4>2031676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_Toc179970362</vt:lpwstr>
      </vt:variant>
      <vt:variant>
        <vt:i4>2031676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_Toc179970361</vt:lpwstr>
      </vt:variant>
      <vt:variant>
        <vt:i4>2031676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_Toc179970360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Raul Eduardo Blas Alva</dc:creator>
  <cp:lastModifiedBy>Jeff Garcia Garcia</cp:lastModifiedBy>
  <cp:revision>8</cp:revision>
  <cp:lastPrinted>2015-12-21T16:50:00Z</cp:lastPrinted>
  <dcterms:created xsi:type="dcterms:W3CDTF">2019-07-24T22:52:00Z</dcterms:created>
  <dcterms:modified xsi:type="dcterms:W3CDTF">2022-11-17T12:34:00Z</dcterms:modified>
  <cp:contentStatus/>
</cp:coreProperties>
</file>